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F39EC" w14:textId="77777777" w:rsidR="009534B0" w:rsidRDefault="00AD3999">
      <w:pPr>
        <w:pStyle w:val="SemEspaamento"/>
        <w:rPr>
          <w:sz w:val="24"/>
          <w:lang w:val="pt-BR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5AF3A68" wp14:editId="65AF3A6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12080" cy="629285"/>
                <wp:effectExtent l="0" t="0" r="7620" b="0"/>
                <wp:wrapSquare wrapText="bothSides"/>
                <wp:docPr id="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360" cy="62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AF3A75" w14:textId="77777777" w:rsidR="009534B0" w:rsidRDefault="00AD3999">
                            <w:pPr>
                              <w:pStyle w:val="ContactInfo"/>
                              <w:rPr>
                                <w:lang w:val="pt-BR"/>
                              </w:rPr>
                            </w:pPr>
                            <w:sdt>
                              <w:sdtPr>
                                <w:alias w:val="Name"/>
                                <w:id w:val="1276524108"/>
                              </w:sdtPr>
                              <w:sdtEndPr/>
                              <w:sdtContent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Cesar Nascimento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&amp; Maximiliam Araujo</w:t>
                            </w:r>
                          </w:p>
                          <w:p w14:paraId="65AF3A76" w14:textId="77777777" w:rsidR="009534B0" w:rsidRPr="00EE5C7B" w:rsidRDefault="00AD3999">
                            <w:pPr>
                              <w:pStyle w:val="ContactInfo"/>
                              <w:rPr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| </w:t>
                            </w:r>
                            <w:sdt>
                              <w:sdtPr>
                                <w:alias w:val="Course Title"/>
                                <w:id w:val="1648164759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DCC605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  <w:lang w:val="pt-BR"/>
                              </w:rPr>
                              <w:t> |</w:t>
                            </w:r>
                            <w:r>
                              <w:fldChar w:fldCharType="begin"/>
                            </w:r>
                            <w:r w:rsidRPr="00EE5C7B">
                              <w:rPr>
                                <w:lang w:val="pt-BR"/>
                              </w:rPr>
                              <w:instrText>USERADDRESS  "Instructor Name"  \* MERGEFORMAT</w:instrText>
                            </w:r>
                            <w:r>
                              <w:fldChar w:fldCharType="separate"/>
                            </w:r>
                            <w:bookmarkStart w:id="0" w:name="__Fieldmark__12_910358613"/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color w:val="000000"/>
                                <w:lang w:val="pt-BR"/>
                              </w:rPr>
                              <w:t>Flavio Figueiredo</w:t>
                            </w:r>
                          </w:p>
                          <w:p w14:paraId="65AF3A77" w14:textId="77777777" w:rsidR="009534B0" w:rsidRDefault="00AD3999">
                            <w:pPr>
                              <w:pStyle w:val="ContactInf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 </w:t>
                            </w:r>
                            <w:sdt>
                              <w:sdtPr>
                                <w:alias w:val="Date"/>
                                <w:id w:val="-1409066884"/>
                                <w:date w:fullDate="2017-05-06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t>May 6, 2017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</wp:anchor>
            </w:drawing>
          </mc:Choice>
          <mc:Fallback>
            <w:pict>
              <v:rect id="shape_0" ID="Text Box 20" stroked="f" style="position:absolute;margin-left:10.8pt;margin-top:612.65pt;width:410.3pt;height:49.45pt;mso-position-horizontal:center;mso-position-horizontal-relative:margin;mso-position-vertical:bottom;mso-position-vertical-relative:margin" wp14:anchorId="3646DCB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actInfo"/>
                        <w:rPr>
                          <w:lang w:val="pt-BR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Name"/>
                        </w:sdtPr>
                        <w:sdtContent>
                          <w:r>
                            <w:rPr>
                              <w:color w:val="000000"/>
                              <w:lang w:val="pt-BR"/>
                            </w:rPr>
                            <w:t>Cesar Nascimento</w:t>
                          </w:r>
                        </w:sdtContent>
                      </w:sdt>
                      <w:r>
                        <w:rPr>
                          <w:color w:val="000000"/>
                          <w:lang w:val="pt-BR"/>
                        </w:rPr>
                        <w:t xml:space="preserve"> &amp; Maximiliam Araujo</w:t>
                      </w:r>
                    </w:p>
                    <w:p>
                      <w:pPr>
                        <w:pStyle w:val="ContactInf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| </w:t>
                      </w: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alias w:val="Course Title"/>
                        </w:sdtPr>
                        <w:sdtContent>
                          <w:r>
                            <w:rPr>
                              <w:color w:val="000000"/>
                              <w:lang w:val="pt-BR"/>
                            </w:rPr>
                            <w:t>DCC605</w:t>
                          </w:r>
                        </w:sdtContent>
                      </w:sdt>
                      <w:r>
                        <w:rPr>
                          <w:color w:val="000000"/>
                          <w:lang w:val="pt-BR"/>
                        </w:rPr>
                        <w:t> |</w:t>
                      </w:r>
                      <w:r>
                        <w:fldChar w:fldCharType="begin"/>
                      </w:r>
                      <w:r>
                        <w:instrText>USERADDRESS  "Instructor Name"  \* MERGEFORMAT</w:instrText>
                      </w:r>
                      <w:r>
                        <w:fldChar w:fldCharType="separate"/>
                      </w:r>
                      <w:bookmarkStart w:id="1" w:name="__Fieldmark__12_910358613"/>
                      <w:r>
                        <w:rPr>
                          <w:color w:val="000000"/>
                          <w:lang w:val="pt-BR"/>
                        </w:rPr>
                        <w:t xml:space="preserve"> </w:t>
                      </w:r>
                      <w:r>
                        <w:rPr>
                          <w:color w:val="000000"/>
                          <w:lang w:val="pt-BR"/>
                        </w:rPr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color w:val="000000"/>
                          <w:lang w:val="pt-BR"/>
                        </w:rPr>
                        <w:t>Flavio Figueiredo</w:t>
                      </w:r>
                    </w:p>
                    <w:p>
                      <w:pPr>
                        <w:pStyle w:val="ContactInf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 </w:t>
                      </w:r>
                      <w:r>
                        <w:rPr>
                          <w:color w:val="000000"/>
                          <w:lang w:val="pt-BR"/>
                        </w:rPr>
                      </w:r>
                      <w:sdt>
                        <w:sdtPr>
                          <w:alias w:val="Date"/>
                          <w:date w:fullDate="2017-05-06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May 6, 2017</w:t>
                          </w:r>
                        </w:sdtContent>
                      </w:sdt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5AF3A6A" wp14:editId="65AF3A6B">
                <wp:simplePos x="0" y="0"/>
                <wp:positionH relativeFrom="margin">
                  <wp:align>center</wp:align>
                </wp:positionH>
                <wp:positionV relativeFrom="page">
                  <wp:posOffset>7132320</wp:posOffset>
                </wp:positionV>
                <wp:extent cx="5212080" cy="965835"/>
                <wp:effectExtent l="0" t="0" r="7620" b="5080"/>
                <wp:wrapSquare wrapText="bothSides"/>
                <wp:docPr id="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360" cy="965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AF3A78" w14:textId="77777777" w:rsidR="009534B0" w:rsidRDefault="00AD3999">
                            <w:pPr>
                              <w:pStyle w:val="Ttulo"/>
                            </w:pPr>
                            <w:sdt>
                              <w:sdtPr>
                                <w:alias w:val="Title"/>
                                <w:id w:val="1264585063"/>
                              </w:sdtPr>
                              <w:sdtEndPr/>
                              <w:sdtContent>
                                <w:r>
                                  <w:t>TP 1</w:t>
                                </w:r>
                              </w:sdtContent>
                            </w:sdt>
                          </w:p>
                          <w:p w14:paraId="65AF3A79" w14:textId="77777777" w:rsidR="009534B0" w:rsidRDefault="00AD3999">
                            <w:pPr>
                              <w:pStyle w:val="Subttulo"/>
                            </w:pPr>
                            <w:sdt>
                              <w:sdtPr>
                                <w:alias w:val="Subtitle"/>
                                <w:id w:val="-18051383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Shell + ps(top) + sinais + modulos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</wp:anchor>
            </w:drawing>
          </mc:Choice>
          <mc:Fallback>
            <w:pict>
              <v:rect id="shape_0" ID="Text Box 21" stroked="f" style="position:absolute;margin-left:10.8pt;margin-top:561.6pt;width:410.3pt;height:75.95pt;mso-position-horizontal:center;mso-position-horizontal-relative:margin;mso-position-vertical-relative:page" wp14:anchorId="12A0EA8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dodocumento"/>
                        <w:spacing w:lineRule="auto" w:line="240" w:before="480" w:after="40"/>
                        <w:contextualSpacing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/>
                            <w:t>TP 1</w:t>
                          </w:r>
                        </w:sdtContent>
                      </w:sdt>
                    </w:p>
                    <w:p>
                      <w:pPr>
                        <w:pStyle w:val="Subttulo"/>
                        <w:spacing w:before="0" w:after="48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itle"/>
                        </w:sdtPr>
                        <w:sdtContent>
                          <w:r>
                            <w:rPr/>
                            <w:t>Shell + ps(top) + sinais + modulos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14:paraId="65AF39ED" w14:textId="77777777" w:rsidR="009534B0" w:rsidRDefault="00AD3999">
      <w:pPr>
        <w:rPr>
          <w:lang w:val="pt-BR"/>
        </w:rPr>
      </w:pPr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1"/>
      <w:bookmarkEnd w:id="2"/>
      <w:bookmarkEnd w:id="3"/>
      <w:bookmarkEnd w:id="4"/>
      <w:bookmarkEnd w:id="5"/>
      <w:r>
        <w:br w:type="page"/>
      </w:r>
    </w:p>
    <w:p w14:paraId="65AF39EE" w14:textId="77777777" w:rsidR="009534B0" w:rsidRDefault="00AD3999">
      <w:pPr>
        <w:pStyle w:val="Ttulo1"/>
        <w:rPr>
          <w:rStyle w:val="Ttulo1Char"/>
          <w:lang w:val="pt-BR"/>
        </w:rPr>
      </w:pPr>
      <w:r>
        <w:rPr>
          <w:rStyle w:val="Ttulo1Char"/>
          <w:lang w:val="pt-BR"/>
        </w:rPr>
        <w:lastRenderedPageBreak/>
        <w:t>Especificação do Projeto</w:t>
      </w:r>
    </w:p>
    <w:p w14:paraId="65AF39EF" w14:textId="77777777" w:rsidR="009534B0" w:rsidRDefault="009534B0">
      <w:pPr>
        <w:rPr>
          <w:lang w:val="pt-BR"/>
        </w:rPr>
      </w:pPr>
    </w:p>
    <w:p w14:paraId="65AF39F0" w14:textId="33C7D95B" w:rsidR="009534B0" w:rsidRDefault="00AD3999">
      <w:pPr>
        <w:rPr>
          <w:lang w:val="pt-BR"/>
        </w:rPr>
      </w:pPr>
      <w:r>
        <w:rPr>
          <w:lang w:val="pt-BR"/>
        </w:rPr>
        <w:t>O trabalho proposto foi adaptado do material do Professor Ítalo</w:t>
      </w:r>
      <w:r>
        <w:rPr>
          <w:lang w:val="pt-BR"/>
        </w:rPr>
        <w:t xml:space="preserve"> Cunha. Conceitos como Pipe, Estrutura de Processos do Kernel e Sinais, dentro da disciplina de Sistemas Operacionais foram abordados. </w:t>
      </w:r>
    </w:p>
    <w:p w14:paraId="65AF39F1" w14:textId="77777777" w:rsidR="009534B0" w:rsidRDefault="00AD3999">
      <w:pPr>
        <w:rPr>
          <w:lang w:val="pt-BR"/>
        </w:rPr>
      </w:pPr>
      <w:r>
        <w:rPr>
          <w:lang w:val="pt-BR"/>
        </w:rPr>
        <w:tab/>
        <w:t>O trabalho foi dividido em 4 partes. A seguir um descrit</w:t>
      </w:r>
      <w:r>
        <w:rPr>
          <w:lang w:val="pt-BR"/>
        </w:rPr>
        <w:t>ivo de cada parte:</w:t>
      </w:r>
    </w:p>
    <w:p w14:paraId="65AF39F2" w14:textId="77777777" w:rsidR="009534B0" w:rsidRDefault="00AD39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Desenvolvendo um Shell Básico: Baixar o esqueleto do shell e implementar o código para execução dos comandos como Redirecionamento de entrada/saída; Sequenciamento de Comandos</w:t>
      </w:r>
    </w:p>
    <w:p w14:paraId="65AF39F3" w14:textId="77777777" w:rsidR="009534B0" w:rsidRDefault="00AD39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Lendo o /proc/ para fazer um OS-Tree: Imprimir a árvore de pr</w:t>
      </w:r>
      <w:r>
        <w:rPr>
          <w:lang w:val="pt-BR"/>
        </w:rPr>
        <w:t xml:space="preserve">ocessos usando tab para separa-los. </w:t>
      </w:r>
    </w:p>
    <w:p w14:paraId="65AF39F4" w14:textId="77777777" w:rsidR="009534B0" w:rsidRDefault="00AD39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Uma TOP Simples (topzera): Modificar o comando PS para imprimir os processos em sequência (remover os tabs). Além disto, alterar o mesmo para identificar o PID do programa, o usuário que está executando o mesmo e o esta</w:t>
      </w:r>
      <w:r>
        <w:rPr>
          <w:lang w:val="pt-BR"/>
        </w:rPr>
        <w:t xml:space="preserve">do do processo. Com isto, imprimir os programas em execução em uma tabela. </w:t>
      </w:r>
    </w:p>
    <w:p w14:paraId="65AF39F5" w14:textId="77777777" w:rsidR="009534B0" w:rsidRDefault="00AD39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Sinais: Permitir que o comando TOP envie sinais, ou seja, criar uma função no TOP que envia sinais para um PID. Tal função pode ser apenas um “PID SINAL”. </w:t>
      </w:r>
    </w:p>
    <w:p w14:paraId="65AF39F6" w14:textId="77777777" w:rsidR="009534B0" w:rsidRDefault="00AD3999">
      <w:pPr>
        <w:rPr>
          <w:lang w:val="pt-BR"/>
        </w:rPr>
      </w:pPr>
      <w:r>
        <w:rPr>
          <w:lang w:val="pt-BR"/>
        </w:rPr>
        <w:t>A seguir, para cada part</w:t>
      </w:r>
      <w:r>
        <w:rPr>
          <w:lang w:val="pt-BR"/>
        </w:rPr>
        <w:t>e será apresentado uma breve descrição de como foi feita sua implementação.</w:t>
      </w:r>
    </w:p>
    <w:p w14:paraId="65AF39F7" w14:textId="77777777" w:rsidR="009534B0" w:rsidRDefault="00AD3999">
      <w:pPr>
        <w:pStyle w:val="Ttulo1"/>
        <w:rPr>
          <w:lang w:val="pt-BR"/>
        </w:rPr>
      </w:pPr>
      <w:r>
        <w:rPr>
          <w:lang w:val="pt-BR"/>
        </w:rPr>
        <w:t>Parte 1: Desenvolvendo um Shell Básico</w:t>
      </w:r>
    </w:p>
    <w:p w14:paraId="65AF39F8" w14:textId="77777777" w:rsidR="009534B0" w:rsidRDefault="009534B0">
      <w:pPr>
        <w:rPr>
          <w:lang w:val="pt-BR"/>
        </w:rPr>
      </w:pPr>
    </w:p>
    <w:p w14:paraId="65AF39F9" w14:textId="77777777" w:rsidR="009534B0" w:rsidRDefault="00AD3999">
      <w:pPr>
        <w:rPr>
          <w:u w:val="single"/>
          <w:lang w:val="pt-BR"/>
        </w:rPr>
      </w:pPr>
      <w:r>
        <w:rPr>
          <w:u w:val="single"/>
          <w:lang w:val="pt-BR"/>
        </w:rPr>
        <w:t xml:space="preserve">Case ‘ ‘:  </w:t>
      </w:r>
    </w:p>
    <w:p w14:paraId="65AF39FA" w14:textId="77777777" w:rsidR="009534B0" w:rsidRDefault="00AD3999">
      <w:r>
        <w:rPr>
          <w:lang w:val="pt-BR"/>
        </w:rPr>
        <w:tab/>
      </w:r>
      <w:r>
        <w:t>execvp(ecmd-&gt;argv[0], ecmd-&gt;argv);</w:t>
      </w:r>
    </w:p>
    <w:p w14:paraId="65AF39FB" w14:textId="77777777" w:rsidR="009534B0" w:rsidRDefault="00AD3999">
      <w:pPr>
        <w:rPr>
          <w:lang w:val="pt-BR"/>
        </w:rPr>
      </w:pPr>
      <w:r>
        <w:rPr>
          <w:lang w:val="pt-BR"/>
        </w:rPr>
        <w:t>Os comandos da família exec substituem a imagem do processo corrente com a imagem do novo pr</w:t>
      </w:r>
      <w:r>
        <w:rPr>
          <w:lang w:val="pt-BR"/>
        </w:rPr>
        <w:t>ocesso. O primeiro argumento da função exec é o nome do arquivo que será executado. A utilização do execvp ocorreu por uma questão de facilidade no entendimento de seu funcionamento. Apenas passamos o arquivo a ser executado por parâmetro e a função se enc</w:t>
      </w:r>
      <w:r>
        <w:rPr>
          <w:lang w:val="pt-BR"/>
        </w:rPr>
        <w:t xml:space="preserve">arrega de criar o processo.  </w:t>
      </w:r>
    </w:p>
    <w:p w14:paraId="65AF39FC" w14:textId="77777777" w:rsidR="009534B0" w:rsidRDefault="00AD3999">
      <w:pPr>
        <w:rPr>
          <w:u w:val="single"/>
        </w:rPr>
      </w:pPr>
      <w:r>
        <w:rPr>
          <w:u w:val="single"/>
        </w:rPr>
        <w:t>case '&gt;':</w:t>
      </w:r>
    </w:p>
    <w:p w14:paraId="65AF39FD" w14:textId="77777777" w:rsidR="009534B0" w:rsidRDefault="00AD3999">
      <w:pPr>
        <w:rPr>
          <w:u w:val="single"/>
        </w:rPr>
      </w:pPr>
      <w:r>
        <w:rPr>
          <w:u w:val="single"/>
        </w:rPr>
        <w:t>case '&lt;':</w:t>
      </w:r>
    </w:p>
    <w:p w14:paraId="65AF39FE" w14:textId="77777777" w:rsidR="009534B0" w:rsidRDefault="00AD3999">
      <w:r>
        <w:tab/>
        <w:t xml:space="preserve">int file = open(rcmd-&gt;file, rcmd-&gt;mode, S_IRUSR | S_IWUSR | S_IRGRP | S_IWGRP | S_IROTH | S_IWOTH); </w:t>
      </w:r>
    </w:p>
    <w:p w14:paraId="65AF39FF" w14:textId="77777777" w:rsidR="009534B0" w:rsidRDefault="00AD3999">
      <w:r>
        <w:t xml:space="preserve">    </w:t>
      </w:r>
      <w:r>
        <w:tab/>
        <w:t>dup2(file, rcmd-&gt;fd);</w:t>
      </w:r>
    </w:p>
    <w:p w14:paraId="65AF3A00" w14:textId="77777777" w:rsidR="009534B0" w:rsidRDefault="00AD3999">
      <w:r>
        <w:t xml:space="preserve">    </w:t>
      </w:r>
      <w:r>
        <w:tab/>
        <w:t>close(file);</w:t>
      </w:r>
    </w:p>
    <w:p w14:paraId="65AF3A01" w14:textId="608050D8" w:rsidR="009534B0" w:rsidRDefault="00AD3999">
      <w:pPr>
        <w:rPr>
          <w:lang w:val="pt-BR"/>
        </w:rPr>
      </w:pPr>
      <w:r>
        <w:rPr>
          <w:lang w:val="pt-BR"/>
        </w:rPr>
        <w:lastRenderedPageBreak/>
        <w:t>Esta primitiva</w:t>
      </w:r>
      <w:r>
        <w:rPr>
          <w:lang w:val="pt-BR"/>
        </w:rPr>
        <w:t xml:space="preserve"> (dup2) cria uma cópia de um descritor de arquivo existente (oldfd) e fornece um novo descritor (newfd) tendo exatamente as mesmas características que aquele passado como argumento na chamada. Dup2 determina que newfd será a cópia de oldfd, f</w:t>
      </w:r>
      <w:r>
        <w:rPr>
          <w:lang w:val="pt-BR"/>
        </w:rPr>
        <w:t xml:space="preserve">echando antes newfd se ele já estiver aberto. </w:t>
      </w:r>
    </w:p>
    <w:p w14:paraId="65AF3A02" w14:textId="77777777" w:rsidR="009534B0" w:rsidRDefault="00AD3999">
      <w:pPr>
        <w:rPr>
          <w:u w:val="single"/>
        </w:rPr>
      </w:pPr>
      <w:r>
        <w:rPr>
          <w:u w:val="single"/>
        </w:rPr>
        <w:t>case '|':</w:t>
      </w:r>
    </w:p>
    <w:p w14:paraId="65AF3A03" w14:textId="77777777" w:rsidR="009534B0" w:rsidRDefault="00AD3999">
      <w:pPr>
        <w:ind w:left="720"/>
      </w:pPr>
      <w:r>
        <w:t>int pipefd[2];</w:t>
      </w:r>
    </w:p>
    <w:p w14:paraId="65AF3A04" w14:textId="77777777" w:rsidR="009534B0" w:rsidRDefault="00AD3999">
      <w:pPr>
        <w:ind w:left="720"/>
      </w:pPr>
      <w:r>
        <w:t xml:space="preserve">    if (pipe(pipefd) == -1) {</w:t>
      </w:r>
    </w:p>
    <w:p w14:paraId="65AF3A05" w14:textId="77777777" w:rsidR="009534B0" w:rsidRDefault="00AD3999">
      <w:pPr>
        <w:ind w:left="720"/>
      </w:pPr>
      <w:r>
        <w:tab/>
        <w:t xml:space="preserve">    perror("pipe");</w:t>
      </w:r>
    </w:p>
    <w:p w14:paraId="65AF3A06" w14:textId="77777777" w:rsidR="009534B0" w:rsidRDefault="00AD3999">
      <w:pPr>
        <w:ind w:left="720"/>
      </w:pPr>
      <w:r>
        <w:tab/>
        <w:t xml:space="preserve">    exit(EXIT_FAILURE);</w:t>
      </w:r>
    </w:p>
    <w:p w14:paraId="65AF3A07" w14:textId="77777777" w:rsidR="009534B0" w:rsidRDefault="00AD3999">
      <w:pPr>
        <w:ind w:left="720"/>
      </w:pPr>
      <w:r>
        <w:tab/>
        <w:t xml:space="preserve">  }</w:t>
      </w:r>
    </w:p>
    <w:p w14:paraId="65AF3A08" w14:textId="77777777" w:rsidR="009534B0" w:rsidRDefault="00AD3999">
      <w:pPr>
        <w:ind w:left="720"/>
      </w:pPr>
      <w:r>
        <w:t xml:space="preserve">    int pid = fork1();</w:t>
      </w:r>
    </w:p>
    <w:p w14:paraId="65AF3A09" w14:textId="77777777" w:rsidR="009534B0" w:rsidRDefault="00AD3999">
      <w:pPr>
        <w:ind w:left="720"/>
      </w:pPr>
      <w:r>
        <w:tab/>
        <w:t xml:space="preserve">  if(pid == -1){</w:t>
      </w:r>
    </w:p>
    <w:p w14:paraId="65AF3A0A" w14:textId="77777777" w:rsidR="009534B0" w:rsidRDefault="00AD3999">
      <w:pPr>
        <w:ind w:left="720"/>
      </w:pPr>
      <w:r>
        <w:tab/>
        <w:t xml:space="preserve">    perror("fork");</w:t>
      </w:r>
    </w:p>
    <w:p w14:paraId="65AF3A0B" w14:textId="77777777" w:rsidR="009534B0" w:rsidRDefault="00AD3999">
      <w:pPr>
        <w:ind w:left="720"/>
      </w:pPr>
      <w:r>
        <w:tab/>
        <w:t xml:space="preserve">    exit(EXIT_FAILURE);</w:t>
      </w:r>
    </w:p>
    <w:p w14:paraId="65AF3A0C" w14:textId="77777777" w:rsidR="009534B0" w:rsidRDefault="00AD3999">
      <w:pPr>
        <w:ind w:left="720"/>
      </w:pPr>
      <w:r>
        <w:tab/>
        <w:t xml:space="preserve">  }</w:t>
      </w:r>
    </w:p>
    <w:p w14:paraId="65AF3A0D" w14:textId="77777777" w:rsidR="009534B0" w:rsidRDefault="00AD3999">
      <w:pPr>
        <w:ind w:left="720"/>
      </w:pPr>
      <w:r>
        <w:t xml:space="preserve">    if(pid </w:t>
      </w:r>
      <w:r>
        <w:t xml:space="preserve">== 0){  </w:t>
      </w:r>
    </w:p>
    <w:p w14:paraId="65AF3A0E" w14:textId="77777777" w:rsidR="009534B0" w:rsidRDefault="00AD3999">
      <w:pPr>
        <w:ind w:left="720"/>
      </w:pPr>
      <w:r>
        <w:t xml:space="preserve">      close(pipefd[0]);</w:t>
      </w:r>
    </w:p>
    <w:p w14:paraId="65AF3A0F" w14:textId="77777777" w:rsidR="009534B0" w:rsidRDefault="00AD3999">
      <w:pPr>
        <w:ind w:left="720"/>
      </w:pPr>
      <w:r>
        <w:t xml:space="preserve">      close(1);</w:t>
      </w:r>
    </w:p>
    <w:p w14:paraId="65AF3A10" w14:textId="77777777" w:rsidR="009534B0" w:rsidRDefault="00AD3999">
      <w:pPr>
        <w:ind w:left="720"/>
      </w:pPr>
      <w:r>
        <w:t xml:space="preserve">      dup(pipefd[1]); </w:t>
      </w:r>
    </w:p>
    <w:p w14:paraId="65AF3A11" w14:textId="77777777" w:rsidR="009534B0" w:rsidRDefault="00AD3999">
      <w:pPr>
        <w:ind w:left="720"/>
      </w:pPr>
      <w:r>
        <w:t xml:space="preserve">      close(pipefd[1]);  </w:t>
      </w:r>
    </w:p>
    <w:p w14:paraId="65AF3A12" w14:textId="77777777" w:rsidR="009534B0" w:rsidRDefault="00AD3999">
      <w:pPr>
        <w:ind w:left="720"/>
      </w:pPr>
      <w:r>
        <w:t xml:space="preserve">      runcmd(pcmd-&gt;left);</w:t>
      </w:r>
    </w:p>
    <w:p w14:paraId="65AF3A13" w14:textId="77777777" w:rsidR="009534B0" w:rsidRDefault="00AD3999">
      <w:pPr>
        <w:ind w:left="720"/>
      </w:pPr>
      <w:r>
        <w:t xml:space="preserve">    } </w:t>
      </w:r>
    </w:p>
    <w:p w14:paraId="65AF3A14" w14:textId="77777777" w:rsidR="009534B0" w:rsidRDefault="00AD3999">
      <w:pPr>
        <w:ind w:left="720"/>
      </w:pPr>
      <w:r>
        <w:t xml:space="preserve">    else if(pid != 0){ </w:t>
      </w:r>
    </w:p>
    <w:p w14:paraId="65AF3A15" w14:textId="77777777" w:rsidR="009534B0" w:rsidRDefault="00AD3999">
      <w:pPr>
        <w:ind w:left="720"/>
      </w:pPr>
      <w:r>
        <w:t xml:space="preserve">        close(pipefd[1]); </w:t>
      </w:r>
    </w:p>
    <w:p w14:paraId="65AF3A16" w14:textId="77777777" w:rsidR="009534B0" w:rsidRDefault="00AD3999">
      <w:pPr>
        <w:ind w:left="720"/>
      </w:pPr>
      <w:r>
        <w:t xml:space="preserve">        close(0);</w:t>
      </w:r>
    </w:p>
    <w:p w14:paraId="65AF3A17" w14:textId="77777777" w:rsidR="009534B0" w:rsidRDefault="00AD3999">
      <w:pPr>
        <w:ind w:left="720"/>
      </w:pPr>
      <w:r>
        <w:t xml:space="preserve">        dup(pipefd[0]);</w:t>
      </w:r>
    </w:p>
    <w:p w14:paraId="65AF3A18" w14:textId="77777777" w:rsidR="009534B0" w:rsidRDefault="00AD3999">
      <w:pPr>
        <w:ind w:left="720"/>
      </w:pPr>
      <w:r>
        <w:t xml:space="preserve">        close(pipefd[0]);</w:t>
      </w:r>
    </w:p>
    <w:p w14:paraId="65AF3A19" w14:textId="77777777" w:rsidR="009534B0" w:rsidRDefault="00AD3999">
      <w:pPr>
        <w:ind w:left="720"/>
      </w:pPr>
      <w:r>
        <w:t xml:space="preserve">      </w:t>
      </w:r>
      <w:r>
        <w:t xml:space="preserve">  wait(NULL);</w:t>
      </w:r>
    </w:p>
    <w:p w14:paraId="65AF3A1A" w14:textId="77777777" w:rsidR="009534B0" w:rsidRDefault="00AD3999">
      <w:pPr>
        <w:ind w:left="720"/>
      </w:pPr>
      <w:r>
        <w:lastRenderedPageBreak/>
        <w:t xml:space="preserve">        runcmd(pcmd-&gt;right);</w:t>
      </w:r>
    </w:p>
    <w:p w14:paraId="65AF3A1B" w14:textId="77777777" w:rsidR="009534B0" w:rsidRDefault="00AD3999">
      <w:pPr>
        <w:ind w:left="720"/>
        <w:rPr>
          <w:lang w:val="pt-BR"/>
        </w:rPr>
      </w:pPr>
      <w:r>
        <w:t xml:space="preserve">    </w:t>
      </w:r>
      <w:r>
        <w:rPr>
          <w:lang w:val="pt-BR"/>
        </w:rPr>
        <w:t>}</w:t>
      </w:r>
    </w:p>
    <w:p w14:paraId="65AF3A1C" w14:textId="77777777" w:rsidR="009534B0" w:rsidRDefault="00AD3999">
      <w:pPr>
        <w:ind w:left="720"/>
        <w:rPr>
          <w:lang w:val="pt-BR"/>
        </w:rPr>
      </w:pPr>
      <w:r>
        <w:rPr>
          <w:lang w:val="pt-BR"/>
        </w:rPr>
        <w:t>O comando acima descrito cria um pipe, em seguida, fork1() cria um processo filho. Após o fork1(), cada processo fecha os descritores que não são necessários para o pipe. O pai então a utiliza o dup(pipefd[1]) para se comunicar com o filho. Já o filho util</w:t>
      </w:r>
      <w:r>
        <w:rPr>
          <w:lang w:val="pt-BR"/>
        </w:rPr>
        <w:t xml:space="preserve">iza o dup(pipefd[0]) para se comunicar com pai. </w:t>
      </w:r>
    </w:p>
    <w:p w14:paraId="65AF3A1D" w14:textId="77777777" w:rsidR="009534B0" w:rsidRDefault="00AD3999">
      <w:pPr>
        <w:pStyle w:val="Ttulo1"/>
        <w:rPr>
          <w:lang w:val="pt-BR"/>
        </w:rPr>
      </w:pPr>
      <w:r>
        <w:rPr>
          <w:lang w:val="pt-BR"/>
        </w:rPr>
        <w:t>Parte 2: Lendo o /proc/ para fazer um PS-Tree</w:t>
      </w:r>
    </w:p>
    <w:p w14:paraId="65AF3A1E" w14:textId="77777777" w:rsidR="009534B0" w:rsidRDefault="00AD3999">
      <w:pPr>
        <w:rPr>
          <w:lang w:val="pt-BR"/>
        </w:rPr>
      </w:pPr>
      <w:r>
        <w:rPr>
          <w:lang w:val="pt-BR"/>
        </w:rPr>
        <w:t>Para resolver essa parte do trabalho prático, algumas funções foram criadas. Abaixo seguem breves explicações destas:</w:t>
      </w:r>
    </w:p>
    <w:p w14:paraId="65AF3A1F" w14:textId="77777777" w:rsidR="009534B0" w:rsidRDefault="00AD3999">
      <w:pPr>
        <w:rPr>
          <w:lang w:val="pt-BR"/>
        </w:rPr>
      </w:pPr>
      <w:r>
        <w:rPr>
          <w:lang w:val="pt-BR"/>
        </w:rPr>
        <w:t xml:space="preserve">void retornarNomeProcesso(char str[], char </w:t>
      </w:r>
      <w:r>
        <w:rPr>
          <w:lang w:val="pt-BR"/>
        </w:rPr>
        <w:t xml:space="preserve">*str2): função responsável por retornar o nome do processo e armazena-lo na str2. Como referência, passa-se uma string str, com o formato /proc/[pid]/task/[pid]/comm, onde o [pid] é o id do processo que se quer descobrir o nome. </w:t>
      </w:r>
    </w:p>
    <w:p w14:paraId="65AF3A20" w14:textId="77777777" w:rsidR="009534B0" w:rsidRDefault="00AD3999">
      <w:pPr>
        <w:rPr>
          <w:lang w:val="pt-BR"/>
        </w:rPr>
      </w:pPr>
      <w:r>
        <w:rPr>
          <w:lang w:val="pt-BR"/>
        </w:rPr>
        <w:t>int func(char str[], int e</w:t>
      </w:r>
      <w:r>
        <w:rPr>
          <w:lang w:val="pt-BR"/>
        </w:rPr>
        <w:t>spaco): função responsável por caminhar na árvore de processos a partir do pai init (pid = 1), passado como primeiro parâmetro. Para se descobrir os filhos de um processo, faz-se uso do arquivo /proc/[pid]/task/[pid]/children. Esse arquivo contém todo os f</w:t>
      </w:r>
      <w:r>
        <w:rPr>
          <w:lang w:val="pt-BR"/>
        </w:rPr>
        <w:t xml:space="preserve">ilhos dos processos [pid] que se deseja buscar. Para cada processo, a func é novamente chamada recursivamente. Para controlar os tabs, a cada chamada da func é passado como argumento a quantidade de tabs de acordo com o nível hierárquico que o processo se </w:t>
      </w:r>
      <w:r>
        <w:rPr>
          <w:lang w:val="pt-BR"/>
        </w:rPr>
        <w:t>encontra, através do parâmetro espaço.</w:t>
      </w:r>
    </w:p>
    <w:p w14:paraId="65AF3A21" w14:textId="77777777" w:rsidR="009534B0" w:rsidRPr="00EE5C7B" w:rsidRDefault="00AD3999">
      <w:pPr>
        <w:pStyle w:val="Ttulo1"/>
        <w:rPr>
          <w:lang w:val="pt-BR"/>
        </w:rPr>
      </w:pPr>
      <w:r>
        <w:rPr>
          <w:lang w:val="pt-BR"/>
        </w:rPr>
        <w:t>Parte 3: Uma TOP Simples (topzera)</w:t>
      </w:r>
    </w:p>
    <w:p w14:paraId="65AF3A22" w14:textId="0CA554DB" w:rsidR="009534B0" w:rsidRPr="00EE5C7B" w:rsidRDefault="00EE5C7B">
      <w:pPr>
        <w:rPr>
          <w:lang w:val="pt-BR"/>
        </w:rPr>
      </w:pPr>
      <w:r>
        <w:rPr>
          <w:lang w:val="pt-BR"/>
        </w:rPr>
        <w:t xml:space="preserve">Para </w:t>
      </w:r>
      <w:r w:rsidR="00AD3999">
        <w:rPr>
          <w:lang w:val="pt-BR"/>
        </w:rPr>
        <w:t>construção</w:t>
      </w:r>
      <w:r>
        <w:rPr>
          <w:lang w:val="pt-BR"/>
        </w:rPr>
        <w:t xml:space="preserve"> da terceira par</w:t>
      </w:r>
      <w:r w:rsidR="00AD3999">
        <w:rPr>
          <w:lang w:val="pt-BR"/>
        </w:rPr>
        <w:t>te do trabalho, a segunda parte foi utilizada como base. A identação do programa foi removida e o número de [pid] encontrado para construir</w:t>
      </w:r>
      <w:r w:rsidR="00AD3999">
        <w:rPr>
          <w:lang w:val="pt-BR"/>
        </w:rPr>
        <w:t xml:space="preserve"> a árvore foi</w:t>
      </w:r>
      <w:r w:rsidR="00AD3999">
        <w:rPr>
          <w:lang w:val="pt-BR"/>
        </w:rPr>
        <w:t xml:space="preserve"> utilizado como base para encontrar as outras informações especificadas no trabalho.</w:t>
      </w:r>
    </w:p>
    <w:p w14:paraId="65AF3A23" w14:textId="77777777" w:rsidR="009534B0" w:rsidRPr="00EE5C7B" w:rsidRDefault="00AD3999">
      <w:pPr>
        <w:rPr>
          <w:lang w:val="pt-BR"/>
        </w:rPr>
      </w:pPr>
      <w:r>
        <w:rPr>
          <w:lang w:val="pt-BR"/>
        </w:rPr>
        <w:t>A seguir serão detalhados o funcionamento de cada função considerada importante para esta parte do trabalho.</w:t>
      </w:r>
    </w:p>
    <w:p w14:paraId="65AF3A24" w14:textId="52DA97BC" w:rsidR="009534B0" w:rsidRDefault="00AD3999">
      <w:r>
        <w:rPr>
          <w:lang w:val="pt-BR"/>
        </w:rPr>
        <w:t xml:space="preserve">void arquivoNomeProcesso(char *str, char processo[]): </w:t>
      </w:r>
      <w:r w:rsidR="00EE5C7B">
        <w:rPr>
          <w:lang w:val="pt-BR"/>
        </w:rPr>
        <w:t>constrói</w:t>
      </w:r>
      <w:r>
        <w:rPr>
          <w:lang w:val="pt-BR"/>
        </w:rPr>
        <w:t xml:space="preserve"> a string </w:t>
      </w:r>
      <w:r w:rsidR="00EE5C7B">
        <w:rPr>
          <w:lang w:val="pt-BR"/>
        </w:rPr>
        <w:t>responsável</w:t>
      </w:r>
      <w:r>
        <w:rPr>
          <w:lang w:val="pt-BR"/>
        </w:rPr>
        <w:t xml:space="preserve"> em </w:t>
      </w:r>
      <w:r w:rsidR="00EE5C7B">
        <w:rPr>
          <w:lang w:val="pt-BR"/>
        </w:rPr>
        <w:t>encontrar</w:t>
      </w:r>
      <w:r>
        <w:rPr>
          <w:lang w:val="pt-BR"/>
        </w:rPr>
        <w:t xml:space="preserve"> o arquivo certo para o nome de cada processo utilizando o [pid]. </w:t>
      </w:r>
      <w:r w:rsidRPr="00EE5C7B">
        <w:t>A string tem o formato “/proc/[pid]/task/[pid]/comm”.</w:t>
      </w:r>
    </w:p>
    <w:p w14:paraId="65AF3A25" w14:textId="77777777" w:rsidR="009534B0" w:rsidRPr="00EE5C7B" w:rsidRDefault="009534B0"/>
    <w:p w14:paraId="65AF3A26" w14:textId="585A2F54" w:rsidR="009534B0" w:rsidRPr="00EE5C7B" w:rsidRDefault="00AD3999">
      <w:pPr>
        <w:rPr>
          <w:lang w:val="pt-BR"/>
        </w:rPr>
      </w:pPr>
      <w:r>
        <w:rPr>
          <w:lang w:val="pt-BR"/>
        </w:rPr>
        <w:t>void arquivoNomeEstado(char *str, char processo[]): Esta função constrói</w:t>
      </w:r>
      <w:r>
        <w:rPr>
          <w:lang w:val="pt-BR"/>
        </w:rPr>
        <w:t xml:space="preserve"> a string  “/proc/[pid]/status”</w:t>
      </w:r>
      <w:r>
        <w:rPr>
          <w:lang w:val="pt-BR"/>
        </w:rPr>
        <w:t xml:space="preserve"> que contém</w:t>
      </w:r>
      <w:r>
        <w:rPr>
          <w:lang w:val="pt-BR"/>
        </w:rPr>
        <w:t xml:space="preserve"> diversas informações de um processo. Em específico, nesse arquivo buscamos o estado do processo, que se for lido de forma linear, encontra-se na sexta posição do arquivo. Em seguida a função imprime na tela o estado do processo através do [pid]</w:t>
      </w:r>
      <w:r>
        <w:rPr>
          <w:lang w:val="pt-BR"/>
        </w:rPr>
        <w:t xml:space="preserve"> em questão.</w:t>
      </w:r>
    </w:p>
    <w:p w14:paraId="65AF3A27" w14:textId="77777777" w:rsidR="009534B0" w:rsidRPr="00EE5C7B" w:rsidRDefault="00AD3999">
      <w:pPr>
        <w:rPr>
          <w:lang w:val="pt-BR"/>
        </w:rPr>
      </w:pPr>
      <w:r>
        <w:rPr>
          <w:lang w:val="pt-BR"/>
        </w:rPr>
        <w:t xml:space="preserve">void imprimiOwner(char *str, char processo[], char *owner):  Para chegarmos ao nome do dono do processo, podemos obter o UID real do programa e traduzir esse número para o login, com ajuda </w:t>
      </w:r>
      <w:r>
        <w:rPr>
          <w:lang w:val="pt-BR"/>
        </w:rPr>
        <w:lastRenderedPageBreak/>
        <w:t>do arquivo password. Usando a função: struct passwd *g</w:t>
      </w:r>
      <w:r>
        <w:rPr>
          <w:lang w:val="pt-BR"/>
        </w:rPr>
        <w:t>etpwuid(uid_t uid); que retorna o endereço de uma struct password na qual contém o campo pw_name que aponta para o nome do usuário. A função também ficou responsável em imprimir esse nome na tabela do top.</w:t>
      </w:r>
    </w:p>
    <w:p w14:paraId="65AF3A28" w14:textId="1E621C80" w:rsidR="009534B0" w:rsidRPr="00EE5C7B" w:rsidRDefault="00AD3999">
      <w:pPr>
        <w:rPr>
          <w:lang w:val="pt-BR"/>
        </w:rPr>
      </w:pPr>
      <w:r>
        <w:rPr>
          <w:lang w:val="pt-BR"/>
        </w:rPr>
        <w:t>void arquivoFilhos(char *str, char processo[]): fu</w:t>
      </w:r>
      <w:r>
        <w:rPr>
          <w:lang w:val="pt-BR"/>
        </w:rPr>
        <w:t>nção já havia sido utilizada para construir</w:t>
      </w:r>
      <w:r>
        <w:rPr>
          <w:lang w:val="pt-BR"/>
        </w:rPr>
        <w:t xml:space="preserve"> a árvore da parte dois do trabalho. Os pids filhos de cada processo foram retirados do arquivo children. Esta função contraí</w:t>
      </w:r>
      <w:r>
        <w:rPr>
          <w:lang w:val="pt-BR"/>
        </w:rPr>
        <w:t xml:space="preserve"> o caminho para esse arquivo. “/proc/[pid_pai]/task/[pid_pai]/children”. O primeiro pid_p</w:t>
      </w:r>
      <w:r>
        <w:rPr>
          <w:lang w:val="pt-BR"/>
        </w:rPr>
        <w:t>ai é o 1.</w:t>
      </w:r>
    </w:p>
    <w:p w14:paraId="65AF3A29" w14:textId="77777777" w:rsidR="009534B0" w:rsidRPr="00EE5C7B" w:rsidRDefault="00AD3999">
      <w:pPr>
        <w:rPr>
          <w:lang w:val="pt-BR"/>
        </w:rPr>
      </w:pPr>
      <w:r>
        <w:rPr>
          <w:lang w:val="pt-BR"/>
        </w:rPr>
        <w:t>A função “int func(char str[], int *numProc)” e “void retornarNomeProcesso(char str[], char *str2)” são omitidas nesta parte da documentação porque já foram abordadas na parte do dois do trabalho.</w:t>
      </w:r>
    </w:p>
    <w:p w14:paraId="65AF3A2A" w14:textId="77777777" w:rsidR="009534B0" w:rsidRPr="00EE5C7B" w:rsidRDefault="00AD3999">
      <w:pPr>
        <w:pStyle w:val="Ttulo1"/>
        <w:rPr>
          <w:lang w:val="pt-BR"/>
        </w:rPr>
      </w:pPr>
      <w:r>
        <w:rPr>
          <w:lang w:val="pt-BR"/>
        </w:rPr>
        <w:t>Parte 4: Sinais</w:t>
      </w:r>
    </w:p>
    <w:p w14:paraId="65AF3A2B" w14:textId="77777777" w:rsidR="009534B0" w:rsidRPr="00EE5C7B" w:rsidRDefault="00AD3999">
      <w:pPr>
        <w:rPr>
          <w:lang w:val="pt-BR"/>
        </w:rPr>
      </w:pPr>
      <w:r>
        <w:rPr>
          <w:lang w:val="pt-BR"/>
        </w:rPr>
        <w:t xml:space="preserve">Para desenvolver esta parte do </w:t>
      </w:r>
      <w:r>
        <w:rPr>
          <w:lang w:val="pt-BR"/>
        </w:rPr>
        <w:t>trabalho, utilizamos a biblioteca signal.h dentre as bibliotecas c. Com ela foi possível ler uma variável do tipo pid_t e utilizar a função kill(pid_t pid, int sinal) da biblioteca que faz o que foi requisitado na especificação. A função enviar um sinal in</w:t>
      </w:r>
      <w:r>
        <w:rPr>
          <w:lang w:val="pt-BR"/>
        </w:rPr>
        <w:t>t para um programa com pid determinado.</w:t>
      </w:r>
    </w:p>
    <w:p w14:paraId="65AF3A2C" w14:textId="77777777" w:rsidR="009534B0" w:rsidRDefault="00AD3999">
      <w:pPr>
        <w:pStyle w:val="Ttulo1"/>
        <w:rPr>
          <w:lang w:val="pt-BR"/>
        </w:rPr>
      </w:pPr>
      <w:r>
        <w:rPr>
          <w:lang w:val="pt-BR"/>
        </w:rPr>
        <w:t>Decisões de implementação</w:t>
      </w:r>
    </w:p>
    <w:p w14:paraId="65AF3A2D" w14:textId="77777777" w:rsidR="009534B0" w:rsidRPr="00EE5C7B" w:rsidRDefault="00AD3999">
      <w:pPr>
        <w:rPr>
          <w:lang w:val="pt-BR"/>
        </w:rPr>
      </w:pPr>
      <w:r>
        <w:rPr>
          <w:lang w:val="pt-BR"/>
        </w:rPr>
        <w:t xml:space="preserve">Preferimos não fazer a parte 5, que no caso era ponto extra. Além disso, optamos por não implementar as atualizações de 1 em 1 segundo para simplificar a quarta parte do trabalho. </w:t>
      </w:r>
    </w:p>
    <w:p w14:paraId="65AF3A33" w14:textId="77777777" w:rsidR="009534B0" w:rsidRDefault="00AD3999">
      <w:pPr>
        <w:pStyle w:val="Ttulo1"/>
        <w:rPr>
          <w:lang w:val="pt-BR"/>
        </w:rPr>
      </w:pPr>
      <w:r>
        <w:rPr>
          <w:lang w:val="pt-BR"/>
        </w:rPr>
        <w:t>Test</w:t>
      </w:r>
      <w:r>
        <w:rPr>
          <w:lang w:val="pt-BR"/>
        </w:rPr>
        <w:t>es</w:t>
      </w:r>
    </w:p>
    <w:p w14:paraId="65AF3A34" w14:textId="77777777" w:rsidR="009534B0" w:rsidRDefault="009534B0">
      <w:pPr>
        <w:spacing w:before="0"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pt-BR"/>
        </w:rPr>
      </w:pPr>
    </w:p>
    <w:p w14:paraId="65AF3A35" w14:textId="77777777" w:rsidR="009534B0" w:rsidRDefault="00AD3999">
      <w:pPr>
        <w:pStyle w:val="Corpodetexto"/>
        <w:widowControl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u w:val="single"/>
          <w:lang w:val="pt-BR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u w:val="single"/>
          <w:lang w:val="pt-BR"/>
        </w:rPr>
        <w:t>Parte 2:</w:t>
      </w:r>
    </w:p>
    <w:p w14:paraId="65AF3A36" w14:textId="77777777" w:rsidR="009534B0" w:rsidRDefault="009534B0">
      <w:pPr>
        <w:pStyle w:val="Corpodetexto"/>
        <w:widowControl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</w:p>
    <w:p w14:paraId="65AF3A37" w14:textId="77777777" w:rsidR="009534B0" w:rsidRDefault="00AD3999">
      <w:pPr>
        <w:pStyle w:val="Corpodetexto"/>
        <w:widowControl/>
      </w:pPr>
      <w:r>
        <w:rPr>
          <w:noProof/>
          <w:lang w:val="pt-BR" w:eastAsia="pt-BR"/>
        </w:rPr>
        <w:lastRenderedPageBreak/>
        <w:drawing>
          <wp:inline distT="0" distB="0" distL="0" distR="0" wp14:anchorId="65AF3A6C" wp14:editId="65AF3A6D">
            <wp:extent cx="5486400" cy="4897755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A38" w14:textId="77777777" w:rsidR="009534B0" w:rsidRDefault="009534B0">
      <w:pPr>
        <w:pStyle w:val="Corpodetexto"/>
        <w:widowControl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</w:p>
    <w:p w14:paraId="65AF3A39" w14:textId="77777777" w:rsidR="009534B0" w:rsidRDefault="009534B0">
      <w:pPr>
        <w:pStyle w:val="Corpodetexto"/>
        <w:widowControl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</w:p>
    <w:p w14:paraId="65AF3A45" w14:textId="4AEB3688" w:rsidR="009534B0" w:rsidRPr="00EE5C7B" w:rsidRDefault="00AD3999">
      <w:pPr>
        <w:pStyle w:val="Corpodetexto"/>
        <w:widowControl/>
        <w:rPr>
          <w:lang w:val="pt-BR"/>
        </w:rPr>
      </w:pPr>
      <w:r w:rsidRPr="00AD3999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u w:val="single"/>
          <w:lang w:val="pt-BR"/>
        </w:rPr>
        <w:t>Parte</w:t>
      </w:r>
      <w:r w:rsidRPr="00AD3999"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u w:val="single"/>
          <w:lang w:val="pt-BR"/>
        </w:rPr>
        <w:t xml:space="preserve"> 3</w:t>
      </w:r>
      <w: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  <w:t>: Impressão dos 20 primeiros processos em execução</w:t>
      </w:r>
    </w:p>
    <w:p w14:paraId="65AF3A46" w14:textId="77777777" w:rsidR="009534B0" w:rsidRDefault="009534B0">
      <w:pPr>
        <w:pStyle w:val="Corpodetexto"/>
        <w:widowControl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</w:p>
    <w:p w14:paraId="65AF3A4D" w14:textId="5CB08B15" w:rsidR="009534B0" w:rsidRPr="00AD3999" w:rsidRDefault="00AD3999" w:rsidP="00AD3999">
      <w:pPr>
        <w:pStyle w:val="Corpodetexto"/>
        <w:widowControl/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8" behindDoc="0" locked="0" layoutInCell="1" allowOverlap="1" wp14:anchorId="65AF3A6E" wp14:editId="65AF3A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3905250"/>
            <wp:effectExtent l="0" t="0" r="0" b="0"/>
            <wp:wrapSquare wrapText="largest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F3A59" w14:textId="2B6D1C21" w:rsidR="009534B0" w:rsidRDefault="00AD3999">
      <w:pPr>
        <w:rPr>
          <w:lang w:val="pt-BR"/>
        </w:rPr>
      </w:pPr>
      <w:r>
        <w:rPr>
          <w:lang w:val="pt-BR"/>
        </w:rPr>
        <w:t>O campo no</w:t>
      </w:r>
      <w:r>
        <w:rPr>
          <w:lang w:val="pt-BR"/>
        </w:rPr>
        <w:t xml:space="preserve"> final da tabela</w:t>
      </w:r>
      <w:r>
        <w:rPr>
          <w:lang w:val="pt-BR"/>
        </w:rPr>
        <w:t xml:space="preserve"> é a espera pela leitura do pid e um sinal que é especificado na quarta parte do trabalho.</w:t>
      </w:r>
    </w:p>
    <w:p w14:paraId="65AF3A5A" w14:textId="77777777" w:rsidR="009534B0" w:rsidRPr="00AD3999" w:rsidRDefault="00AD3999">
      <w:pPr>
        <w:rPr>
          <w:u w:val="single"/>
          <w:lang w:val="pt-BR"/>
        </w:rPr>
      </w:pPr>
      <w:r w:rsidRPr="00AD3999">
        <w:rPr>
          <w:u w:val="single"/>
          <w:lang w:val="pt-BR"/>
        </w:rPr>
        <w:t>Parte 4:</w:t>
      </w:r>
    </w:p>
    <w:p w14:paraId="65AF3A5B" w14:textId="77777777" w:rsidR="009534B0" w:rsidRPr="00EE5C7B" w:rsidRDefault="00AD3999">
      <w:pPr>
        <w:rPr>
          <w:lang w:val="pt-BR"/>
        </w:rPr>
      </w:pPr>
      <w:r>
        <w:rPr>
          <w:lang w:val="pt-BR"/>
        </w:rPr>
        <w:t xml:space="preserve">Para imprimir este </w:t>
      </w:r>
      <w:r>
        <w:rPr>
          <w:lang w:val="pt-BR"/>
        </w:rPr>
        <w:t>teste, utilizamos o TOP original para visualizar o PID do processo SIGNALTESTER.</w:t>
      </w:r>
    </w:p>
    <w:p w14:paraId="65AF3A5C" w14:textId="77777777" w:rsidR="009534B0" w:rsidRDefault="00AD3999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9" behindDoc="0" locked="0" layoutInCell="1" allowOverlap="1" wp14:anchorId="65AF3A70" wp14:editId="65AF3A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75330"/>
            <wp:effectExtent l="0" t="0" r="0" b="0"/>
            <wp:wrapSquare wrapText="largest"/>
            <wp:docPr id="7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F3A5D" w14:textId="77777777" w:rsidR="009534B0" w:rsidRPr="00EE5C7B" w:rsidRDefault="00AD3999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10" behindDoc="0" locked="0" layoutInCell="1" allowOverlap="1" wp14:anchorId="65AF3A72" wp14:editId="65AF3A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70250"/>
            <wp:effectExtent l="0" t="0" r="0" b="0"/>
            <wp:wrapSquare wrapText="largest"/>
            <wp:docPr id="8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O processo signaltester é o quarto processo de baixo para cima no terminal a direita. Enquanto isso o topzera aguarda a leitura de um pid e um sinal</w:t>
      </w:r>
    </w:p>
    <w:p w14:paraId="65AF3A5E" w14:textId="77777777" w:rsidR="009534B0" w:rsidRPr="00EE5C7B" w:rsidRDefault="00AD3999">
      <w:pPr>
        <w:pStyle w:val="Ttulo1"/>
        <w:rPr>
          <w:lang w:val="pt-BR"/>
        </w:rPr>
      </w:pPr>
      <w:r>
        <w:rPr>
          <w:lang w:val="pt-BR"/>
        </w:rPr>
        <w:lastRenderedPageBreak/>
        <w:t>Conclusão</w:t>
      </w:r>
    </w:p>
    <w:p w14:paraId="65AF3A5F" w14:textId="209BC5AD" w:rsidR="009534B0" w:rsidRPr="00EE5C7B" w:rsidRDefault="00AD3999">
      <w:pPr>
        <w:rPr>
          <w:lang w:val="pt-BR"/>
        </w:rPr>
      </w:pPr>
      <w:r>
        <w:rPr>
          <w:lang w:val="pt-BR"/>
        </w:rPr>
        <w:t xml:space="preserve">Foi possível </w:t>
      </w:r>
      <w:r>
        <w:rPr>
          <w:lang w:val="pt-BR"/>
        </w:rPr>
        <w:t>implementar todas as especificações mais importantes do trabalho, possibilitando assim o ganho de conhecimento sobre como funciona algumas funções do Linux</w:t>
      </w:r>
      <w:r>
        <w:rPr>
          <w:lang w:val="pt-BR"/>
        </w:rPr>
        <w:t xml:space="preserve">. </w:t>
      </w:r>
    </w:p>
    <w:p w14:paraId="65AF3A60" w14:textId="77777777" w:rsidR="009534B0" w:rsidRDefault="00AD3999">
      <w:pPr>
        <w:pStyle w:val="Ttulo1"/>
        <w:rPr>
          <w:lang w:val="pt-BR"/>
        </w:rPr>
      </w:pPr>
      <w:r>
        <w:rPr>
          <w:lang w:val="pt-BR"/>
        </w:rPr>
        <w:t>Referências bibliográficas</w:t>
      </w:r>
    </w:p>
    <w:p w14:paraId="65AF3A61" w14:textId="77777777" w:rsidR="009534B0" w:rsidRDefault="009534B0">
      <w:pPr>
        <w:rPr>
          <w:lang w:val="pt-BR"/>
        </w:rPr>
      </w:pPr>
    </w:p>
    <w:p w14:paraId="65AF3A62" w14:textId="77777777" w:rsidR="009534B0" w:rsidRPr="00EE5C7B" w:rsidRDefault="00AD3999">
      <w:pPr>
        <w:rPr>
          <w:lang w:val="pt-BR"/>
        </w:rPr>
      </w:pPr>
      <w:hyperlink r:id="rId14">
        <w:r>
          <w:rPr>
            <w:rStyle w:val="LinkdaInternet"/>
            <w:lang w:val="pt-BR"/>
          </w:rPr>
          <w:t>https://linux.die.net/man/3/execvp</w:t>
        </w:r>
      </w:hyperlink>
    </w:p>
    <w:p w14:paraId="65AF3A63" w14:textId="77777777" w:rsidR="009534B0" w:rsidRPr="00EE5C7B" w:rsidRDefault="00AD3999">
      <w:pPr>
        <w:rPr>
          <w:lang w:val="pt-BR"/>
        </w:rPr>
      </w:pPr>
      <w:hyperlink r:id="rId15">
        <w:r>
          <w:rPr>
            <w:rStyle w:val="LinkdaInternet"/>
            <w:lang w:val="pt-BR"/>
          </w:rPr>
          <w:t>http://www.dca.ufrn.br/~adelardo/cursos/DCA409/node22.html</w:t>
        </w:r>
      </w:hyperlink>
    </w:p>
    <w:p w14:paraId="65AF3A66" w14:textId="12248999" w:rsidR="009534B0" w:rsidRDefault="00AD3999">
      <w:pPr>
        <w:rPr>
          <w:lang w:val="pt-BR"/>
        </w:rPr>
      </w:pPr>
      <w:hyperlink r:id="rId16">
        <w:r>
          <w:rPr>
            <w:rStyle w:val="LinkdaInternet"/>
            <w:lang w:val="pt-BR"/>
          </w:rPr>
          <w:t>https://linux.die.net/man/2/pipe</w:t>
        </w:r>
      </w:hyperlink>
      <w:bookmarkStart w:id="6" w:name="_GoBack"/>
      <w:bookmarkEnd w:id="6"/>
    </w:p>
    <w:p w14:paraId="65AF3A67" w14:textId="77777777" w:rsidR="009534B0" w:rsidRPr="00EE5C7B" w:rsidRDefault="00AD3999">
      <w:pPr>
        <w:rPr>
          <w:lang w:val="pt-BR"/>
        </w:rPr>
      </w:pPr>
      <w:r>
        <w:rPr>
          <w:lang w:val="pt-BR"/>
        </w:rPr>
        <w:t>http://man7.org/linux/man-pages/man5/proc.5.html</w:t>
      </w:r>
    </w:p>
    <w:sectPr w:rsidR="009534B0" w:rsidRPr="00EE5C7B">
      <w:footerReference w:type="default" r:id="rId17"/>
      <w:pgSz w:w="12240" w:h="15840"/>
      <w:pgMar w:top="1728" w:right="1800" w:bottom="1440" w:left="1800" w:header="0" w:footer="72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F3A79" w14:textId="77777777" w:rsidR="00000000" w:rsidRDefault="00AD3999">
      <w:pPr>
        <w:spacing w:before="0" w:after="0" w:line="240" w:lineRule="auto"/>
      </w:pPr>
      <w:r>
        <w:separator/>
      </w:r>
    </w:p>
  </w:endnote>
  <w:endnote w:type="continuationSeparator" w:id="0">
    <w:p w14:paraId="65AF3A7B" w14:textId="77777777" w:rsidR="00000000" w:rsidRDefault="00AD39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F3A74" w14:textId="69D537A5" w:rsidR="009534B0" w:rsidRDefault="00AD3999">
    <w:pPr>
      <w:pStyle w:val="Rodap"/>
    </w:pPr>
    <w:r>
      <w:t xml:space="preserve">Page </w:t>
    </w:r>
    <w:r>
      <w:fldChar w:fldCharType="begin"/>
    </w:r>
    <w:r>
      <w:instrText>PAGE \* ARABIC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F3A75" w14:textId="77777777" w:rsidR="00000000" w:rsidRDefault="00AD3999">
      <w:pPr>
        <w:spacing w:before="0" w:after="0" w:line="240" w:lineRule="auto"/>
      </w:pPr>
      <w:r>
        <w:separator/>
      </w:r>
    </w:p>
  </w:footnote>
  <w:footnote w:type="continuationSeparator" w:id="0">
    <w:p w14:paraId="65AF3A77" w14:textId="77777777" w:rsidR="00000000" w:rsidRDefault="00AD39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62DF"/>
    <w:multiLevelType w:val="multilevel"/>
    <w:tmpl w:val="AA54D9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4A50BB"/>
    <w:multiLevelType w:val="multilevel"/>
    <w:tmpl w:val="CB9A8A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B0"/>
    <w:rsid w:val="009534B0"/>
    <w:rsid w:val="00AD3999"/>
    <w:rsid w:val="00EE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39EC"/>
  <w15:docId w15:val="{D9165FBD-9B1A-4739-AD33-342B9197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200" w:line="264" w:lineRule="auto"/>
    </w:pPr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qFormat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qFormat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har">
    <w:name w:val="Título 3 Char"/>
    <w:basedOn w:val="Fontepargpadro"/>
    <w:link w:val="Ttulo3"/>
    <w:uiPriority w:val="1"/>
    <w:qFormat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007789" w:themeColor="accent1" w:themeShade="BF"/>
      <w:sz w:val="60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007789" w:themeColor="accent1" w:themeShade="BF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Pr>
      <w:rFonts w:asciiTheme="minorHAnsi" w:eastAsiaTheme="minorEastAsia" w:hAnsiTheme="minorHAnsi" w:cstheme="minorBidi"/>
      <w:color w:val="00000A"/>
    </w:rPr>
  </w:style>
  <w:style w:type="character" w:customStyle="1" w:styleId="CitaoChar">
    <w:name w:val="Citação Char"/>
    <w:basedOn w:val="Fontepargpadro"/>
    <w:link w:val="Citao"/>
    <w:uiPriority w:val="10"/>
    <w:qFormat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RodapChar">
    <w:name w:val="Rodapé Char"/>
    <w:basedOn w:val="Fontepargpadro"/>
    <w:link w:val="Rodap"/>
    <w:uiPriority w:val="99"/>
    <w:qFormat/>
    <w:rPr>
      <w:caps/>
      <w:sz w:val="16"/>
    </w:rPr>
  </w:style>
  <w:style w:type="character" w:customStyle="1" w:styleId="LinkdaInternet">
    <w:name w:val="Link da Internet"/>
    <w:basedOn w:val="Fontepargpadro"/>
    <w:uiPriority w:val="99"/>
    <w:unhideWhenUsed/>
    <w:rPr>
      <w:color w:val="EB8803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CorpodetextoChar">
    <w:name w:val="Corpo de texto Char"/>
    <w:basedOn w:val="Fontepargpadro"/>
    <w:link w:val="Corpodetexto"/>
    <w:qFormat/>
    <w:rsid w:val="00293CD0"/>
    <w:rPr>
      <w:rFonts w:ascii="Helvetica" w:eastAsia="Times New Roman" w:hAnsi="Helvetica" w:cs="Times New Roman"/>
      <w:color w:val="00000A"/>
      <w:sz w:val="24"/>
      <w:szCs w:val="24"/>
    </w:rPr>
  </w:style>
  <w:style w:type="character" w:customStyle="1" w:styleId="apple-converted-space">
    <w:name w:val="apple-converted-space"/>
    <w:basedOn w:val="Fontepargpadro"/>
    <w:qFormat/>
    <w:rsid w:val="00D4093A"/>
  </w:style>
  <w:style w:type="character" w:styleId="Forte">
    <w:name w:val="Strong"/>
    <w:basedOn w:val="Fontepargpadro"/>
    <w:uiPriority w:val="22"/>
    <w:qFormat/>
    <w:rsid w:val="00D4093A"/>
    <w:rPr>
      <w:b/>
      <w:bCs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character" w:customStyle="1" w:styleId="ListLabel3">
    <w:name w:val="ListLabel 3"/>
    <w:qFormat/>
    <w:rPr>
      <w:color w:val="0D0D0D"/>
    </w:rPr>
  </w:style>
  <w:style w:type="character" w:customStyle="1" w:styleId="ListLabel4">
    <w:name w:val="ListLabel 4"/>
    <w:qFormat/>
    <w:rPr>
      <w:rFonts w:eastAsia="Constantia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sz w:val="60"/>
    </w:rPr>
  </w:style>
  <w:style w:type="paragraph" w:styleId="Corpodetexto">
    <w:name w:val="Body Text"/>
    <w:basedOn w:val="Normal"/>
    <w:link w:val="CorpodetextoChar"/>
    <w:rsid w:val="00293CD0"/>
    <w:pPr>
      <w:widowControl w:val="0"/>
      <w:tabs>
        <w:tab w:val="left" w:pos="360"/>
        <w:tab w:val="right" w:pos="1880"/>
        <w:tab w:val="left" w:pos="6120"/>
      </w:tabs>
      <w:spacing w:before="0" w:after="0" w:line="240" w:lineRule="atLeast"/>
    </w:pPr>
    <w:rPr>
      <w:rFonts w:ascii="Helvetica" w:eastAsia="Times New Roman" w:hAnsi="Helvetica" w:cs="Times New Roman"/>
      <w:color w:val="00000A"/>
      <w:sz w:val="24"/>
      <w:szCs w:val="24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paragraph" w:styleId="Commarcadores">
    <w:name w:val="List Bullet"/>
    <w:basedOn w:val="Normal"/>
    <w:uiPriority w:val="1"/>
    <w:unhideWhenUsed/>
    <w:qFormat/>
  </w:style>
  <w:style w:type="paragraph" w:styleId="Numerada">
    <w:name w:val="List Number"/>
    <w:basedOn w:val="Normal"/>
    <w:uiPriority w:val="1"/>
    <w:unhideWhenUsed/>
    <w:qFormat/>
    <w:pPr>
      <w:contextualSpacing/>
    </w:p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styleId="SemEspaamento">
    <w:name w:val="No Spacing"/>
    <w:link w:val="SemEspaamentoChar"/>
    <w:uiPriority w:val="1"/>
    <w:unhideWhenUsed/>
    <w:qFormat/>
    <w:rPr>
      <w:rFonts w:ascii="Constantia" w:eastAsia="Constantia" w:hAnsi="Constantia"/>
      <w:color w:val="00000A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</w:p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  <w:qFormat/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paragraph" w:styleId="Recuonormal">
    <w:name w:val="Normal Indent"/>
    <w:basedOn w:val="Normal"/>
    <w:uiPriority w:val="99"/>
    <w:unhideWhenUsed/>
    <w:qFormat/>
    <w:pPr>
      <w:ind w:left="720"/>
    </w:pPr>
  </w:style>
  <w:style w:type="paragraph" w:styleId="PargrafodaLista">
    <w:name w:val="List Paragraph"/>
    <w:basedOn w:val="Normal"/>
    <w:uiPriority w:val="34"/>
    <w:semiHidden/>
    <w:qFormat/>
    <w:rsid w:val="00D63278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paragraph" w:customStyle="1" w:styleId="Textoprformatado">
    <w:name w:val="Texto préformatado"/>
    <w:basedOn w:val="Normal"/>
    <w:qFormat/>
  </w:style>
  <w:style w:type="table" w:styleId="SombreamentoClaro">
    <w:name w:val="Light Shading"/>
    <w:basedOn w:val="Tabela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ReportTable">
    <w:name w:val="Report Table"/>
    <w:basedOn w:val="Tabelanormal"/>
    <w:uiPriority w:val="99"/>
    <w:pPr>
      <w:spacing w:before="60" w:after="60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0"/>
    <w:rsid w:val="00A666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inux.die.net/man/2/pi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dca.ufrn.br/~adelardo/cursos/DCA409/node22.html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inux.die.net/man/3/execv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3731"/>
    <w:multiLevelType w:val="multilevel"/>
    <w:tmpl w:val="26F60F3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0"/>
    <w:rsid w:val="00196B06"/>
    <w:rsid w:val="00DC3638"/>
    <w:rsid w:val="00E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0C6F7E4DDD747F381E477A898436902">
    <w:name w:val="20C6F7E4DDD747F381E477A898436902"/>
  </w:style>
  <w:style w:type="paragraph" w:customStyle="1" w:styleId="94F7ABCA40A94E3593BDA327226AFA66">
    <w:name w:val="94F7ABCA40A94E3593BDA327226AFA66"/>
  </w:style>
  <w:style w:type="paragraph" w:customStyle="1" w:styleId="B27CE054BCC243F68C01FE6D2066C643">
    <w:name w:val="B27CE054BCC243F68C01FE6D2066C643"/>
  </w:style>
  <w:style w:type="paragraph" w:customStyle="1" w:styleId="CA15A88AB4044686B20FF5829DF3822A">
    <w:name w:val="CA15A88AB4044686B20FF5829DF38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54B05-8979-478F-9B52-DC24A394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1163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1</vt:lpstr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</dc:title>
  <dc:subject>Shell + ps(top) + sinais + modulos</dc:subject>
  <dc:creator>Cesar Nascimento</dc:creator>
  <cp:keywords>DCC605</cp:keywords>
  <dc:description/>
  <cp:lastModifiedBy>César Augusto</cp:lastModifiedBy>
  <cp:revision>24</cp:revision>
  <dcterms:created xsi:type="dcterms:W3CDTF">2016-10-02T13:32:00Z</dcterms:created>
  <dcterms:modified xsi:type="dcterms:W3CDTF">2017-05-08T04:28:00Z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TC028350589991</vt:lpwstr>
  </property>
</Properties>
</file>